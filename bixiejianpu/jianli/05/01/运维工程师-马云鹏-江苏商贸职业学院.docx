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-697230</wp:posOffset>
            </wp:positionV>
            <wp:extent cx="7560310" cy="10692130"/>
            <wp:effectExtent l="0" t="0" r="2540" b="13970"/>
            <wp:wrapNone/>
            <wp:docPr id="1" name="图片 2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110490</wp:posOffset>
            </wp:positionV>
            <wp:extent cx="2025015" cy="4191000"/>
            <wp:effectExtent l="0" t="0" r="0" b="0"/>
            <wp:wrapNone/>
            <wp:docPr id="25" name="图片 27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192405</wp:posOffset>
                </wp:positionV>
                <wp:extent cx="1251585" cy="4204335"/>
                <wp:effectExtent l="0" t="0" r="0" b="0"/>
                <wp:wrapNone/>
                <wp:docPr id="26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42043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  <w:t>姓   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  <w:t>计 算 机 管 理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3" o:spid="_x0000_s1026" o:spt="202" type="#_x0000_t202" style="position:absolute;left:0pt;margin-left:250.1pt;margin-top:15.15pt;height:331.05pt;width:98.55pt;z-index:251675648;mso-width-relative:page;mso-height-relative:page;" filled="f" stroked="f" coordsize="21600,21600" o:gfxdata="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cxi72wAAAAoBAAAPAAAAAAAAAAEAIAAAACIAAABkcnMvZG93bnJldi54bWxQSwECFAAUAAAACACH&#10;TuJAFHUllq8BAAAqAwAADgAAAAAAAAABACAAAAAqAQAAZHJzL2Uyb0RvYy54bWxQSwUGAAAAAAYA&#10;BgBZAQAASwUAAAAA&#10;">
                <v:fill on="f" focussize="0,0"/>
                <v:stroke on="f" weight="1.2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微软雅黑"/>
                          <w:b w:val="0"/>
                          <w:bCs w:val="0"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 w:eastAsia="zh-CN"/>
                        </w:rPr>
                        <w:t>姓   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微软雅黑"/>
                          <w:b w:val="0"/>
                          <w:bCs w:val="0"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 w:eastAsia="zh-CN"/>
                        </w:rPr>
                        <w:t>计 算 机 管 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6052820</wp:posOffset>
                </wp:positionH>
                <wp:positionV relativeFrom="paragraph">
                  <wp:posOffset>200025</wp:posOffset>
                </wp:positionV>
                <wp:extent cx="893445" cy="4874895"/>
                <wp:effectExtent l="0" t="0" r="1905" b="1905"/>
                <wp:wrapNone/>
                <wp:docPr id="4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874895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75" o:spid="_x0000_s1026" o:spt="1" style="position:absolute;left:0pt;margin-left:476.6pt;margin-top:15.75pt;height:383.85pt;width:70.35pt;z-index:-251655168;mso-width-relative:page;mso-height-relative:page;" fillcolor="#262626" filled="t" stroked="f" coordsize="21600,21600" o:gfxdata="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fgb1DYAAAACwEAAA8AAAAAAAAAAQAgAAAAIgAAAGRycy9kb3ducmV2LnhtbFBL&#10;AQIUABQAAAAIAIdO4kBVUpKGvQEAAEIDAAAOAAAAAAAAAAEAIAAAACcBAABkcnMvZTJvRG9jLnht&#10;bFBLBQYAAAAABgAGAFkBAABW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6125210</wp:posOffset>
                </wp:positionH>
                <wp:positionV relativeFrom="paragraph">
                  <wp:posOffset>154940</wp:posOffset>
                </wp:positionV>
                <wp:extent cx="857250" cy="4726940"/>
                <wp:effectExtent l="0" t="0" r="0" b="0"/>
                <wp:wrapNone/>
                <wp:docPr id="27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7269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粗宋简体" w:hAnsi="方正粗宋简体" w:eastAsia="方正粗宋简体" w:cs="方正粗宋简体"/>
                                <w:b w:val="0"/>
                                <w:bCs/>
                                <w:color w:val="FFFFF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宋简体" w:hAnsi="方正粗宋简体" w:eastAsia="方正粗宋简体" w:cs="方正粗宋简体"/>
                                <w:b w:val="0"/>
                                <w:bCs/>
                                <w:color w:val="FFFFFF"/>
                                <w:sz w:val="60"/>
                                <w:szCs w:val="60"/>
                                <w:lang w:val="en-US" w:eastAsia="zh-CN"/>
                              </w:rPr>
                              <w:t>PERSONAL  RESUME</w:t>
                            </w:r>
                          </w:p>
                        </w:txbxContent>
                      </wps:txbx>
                      <wps:bodyPr vert="eaVert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74" o:spid="_x0000_s1026" o:spt="202" type="#_x0000_t202" style="position:absolute;left:0pt;margin-left:482.3pt;margin-top:12.2pt;height:372.2pt;width:67.5pt;z-index:251676672;mso-width-relative:page;mso-height-relative:page;" filled="f" stroked="f" coordsize="21600,21600" o:gfxdata="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oqTizcAAAACwEAAA8AAAAAAAAAAQAgAAAAIgAAAGRycy9kb3ducmV2LnhtbFBLAQIU&#10;ABQAAAAIAIdO4kB+xz6OtgEAADQDAAAOAAAAAAAAAAEAIAAAACsBAABkcnMvZTJvRG9jLnhtbFBL&#10;BQYAAAAABgAGAFkBAABTBQAAAAA=&#10;">
                <v:fill on="f" focussize="0,0"/>
                <v:stroke on="f" weight="1.2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方正粗宋简体" w:hAnsi="方正粗宋简体" w:eastAsia="方正粗宋简体" w:cs="方正粗宋简体"/>
                          <w:b w:val="0"/>
                          <w:bCs/>
                          <w:color w:val="FFFFF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方正粗宋简体" w:hAnsi="方正粗宋简体" w:eastAsia="方正粗宋简体" w:cs="方正粗宋简体"/>
                          <w:b w:val="0"/>
                          <w:bCs/>
                          <w:color w:val="FFFFFF"/>
                          <w:sz w:val="60"/>
                          <w:szCs w:val="60"/>
                          <w:lang w:val="en-US" w:eastAsia="zh-CN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262255</wp:posOffset>
                </wp:positionV>
                <wp:extent cx="6419850" cy="9505950"/>
                <wp:effectExtent l="0" t="0" r="0" b="0"/>
                <wp:wrapNone/>
                <wp:docPr id="29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95059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US" w:eastAsia="zh-CN"/>
                              </w:rPr>
                              <w:t>自荐信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您好！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感谢您在百忙之中现出宝贵的时间垂阅我的自荐信，为一位满腔热情的大学生开启一扇希望之门。借此择业之际，我怀着一颗赤诚的心和对事业的执著追求，真诚地推荐自己。以下是我的自我介绍：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我是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大学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计算机管理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专业的一名即将毕业的学生在大学期间，我学习努力，成绩优秀，在系统学习了一些专业的理论与实践知识，积极的参加社会实践工作，锻炼了自身的心理素质和人际交往能力。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大学期间的学习、生活使我培养了责任心和吃苦耐劳的精神，让我学到了很多知识，同时在在团队合作方面有了很大的提高。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我十分珍惜求学生涯的学习机会，四年里本着严谨的求学态度，认真学习了专业知识，掌握了专业技能涉猎了丰富的相关课外知识。在校期间能积极参加各项活动，在四年的大学生活中，严格要求自己，不断进取。在生活方面，热情待人，对于自己的过错勇于承担责任，受到老师、同学好评。能够吃苦耐劳、诚实、自信、敬业。具有较强的责任心，并且脚踏实地的努力的办好每一件事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一滴滴汗水是面对昨日舒心的微笑，也是走向未来丰沛的信心。我要用我那双冷静善于观察的眼睛，那颗真诚而热爱事业的心，用那双善于操作而有力的手，那双发誓踏平坎坷的脚一如继行的发扬对工作求真务实，锐意进取，开拓创新的工作作风和对事业执着追求的精神，磨砺前行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诚然，缺乏经验是我的不足，但我拥有饱满的热情以及"干一行爱一行"的敬业精神。在这个竞争日益激烈的时代，人才济济，我不一定是最优秀的。但我仍然自信。"天行健，君子以自强不息"一直是我的人生格言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过去并不代表未来，勤奋才是真实的内涵，对于实际工作我相信，我能够很快适应工作环境，并且在实际工作中不断学习，不断完善自己，做好本职工作。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随信附上个人简历，我真诚的希望热忱的心能得到贵单位的青睐！我相信，热忱开朗伴随着人生不断奋进中，一定会越来越精彩！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“给我一个舞台，送您一台好戏”这是我的承诺，也是我的决心。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48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热切期待您的回音！敬祝贵单位事业蒸蒸日上！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48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此致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敬礼！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                               姓   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楷体" w:hAnsi="楷体" w:eastAsia="楷体" w:cs="楷体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7" o:spid="_x0000_s1026" o:spt="202" type="#_x0000_t202" style="position:absolute;left:0pt;margin-left:12.6pt;margin-top:20.65pt;height:748.5pt;width:505.5pt;z-index:251678720;mso-width-relative:page;mso-height-relative:page;" filled="f" stroked="f" coordsize="21600,21600" o:gfxdata="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D+HJO3QAA&#10;AAsBAAAPAAAAAAAAAAEAIAAAACIAAABkcnMvZG93bnJldi54bWxQSwECFAAUAAAACACHTuJA/snt&#10;oacBAAAcAwAADgAAAAAAAAABACAAAAAsAQAAZHJzL2Uyb0RvYy54bWxQSwUGAAAAAAYABgBZAQAA&#10;R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sz w:val="40"/>
                          <w:szCs w:val="40"/>
                          <w:lang w:val="en-US" w:eastAsia="zh-CN"/>
                        </w:rPr>
                        <w:t>自荐信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您好！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感谢您在百忙之中现出宝贵的时间垂阅我的自荐信，为一位满腔热情的大学生开启一扇希望之门。借此择业之际，我怀着一颗赤诚的心和对事业的执著追求，真诚地推荐自己。以下是我的自我介绍：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我是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大学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计算机管理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专业的一名即将毕业的学生在大学期间，我学习努力，成绩优秀，在系统学习了一些专业的理论与实践知识，积极的参加社会实践工作，锻炼了自身的心理素质和人际交往能力。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大学期间的学习、生活使我培养了责任心和吃苦耐劳的精神，让我学到了很多知识，同时在在团队合作方面有了很大的提高。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我十分珍惜求学生涯的学习机会，四年里本着严谨的求学态度，认真学习了专业知识，掌握了专业技能涉猎了丰富的相关课外知识。在校期间能积极参加各项活动，在四年的大学生活中，严格要求自己，不断进取。在生活方面，热情待人，对于自己的过错勇于承担责任，受到老师、同学好评。能够吃苦耐劳、诚实、自信、敬业。具有较强的责任心，并且脚踏实地的努力的办好每一件事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一滴滴汗水是面对昨日舒心的微笑，也是走向未来丰沛的信心。我要用我那双冷静善于观察的眼睛，那颗真诚而热爱事业的心，用那双善于操作而有力的手，那双发誓踏平坎坷的脚一如继行的发扬对工作求真务实，锐意进取，开拓创新的工作作风和对事业执着追求的精神，磨砺前行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诚然，缺乏经验是我的不足，但我拥有饱满的热情以及"干一行爱一行"的敬业精神。在这个竞争日益激烈的时代，人才济济，我不一定是最优秀的。但我仍然自信。"天行健，君子以自强不息"一直是我的人生格言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过去并不代表未来，勤奋才是真实的内涵，对于实际工作我相信，我能够很快适应工作环境，并且在实际工作中不断学习，不断完善自己，做好本职工作。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随信附上个人简历，我真诚的希望热忱的心能得到贵单位的青睐！我相信，热忱开朗伴随着人生不断奋进中，一定会越来越精彩！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“给我一个舞台，送您一台好戏”这是我的承诺，也是我的决心。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48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热切期待您的回音！敬祝贵单位事业蒸蒸日上！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480" w:firstLine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此致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敬礼！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                               姓   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楷体" w:hAnsi="楷体" w:eastAsia="楷体" w:cs="楷体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-1600200</wp:posOffset>
                </wp:positionV>
                <wp:extent cx="6993890" cy="10082530"/>
                <wp:effectExtent l="4445" t="4445" r="12065" b="9525"/>
                <wp:wrapNone/>
                <wp:docPr id="28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890" cy="1008253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76" o:spid="_x0000_s1026" o:spt="1" style="position:absolute;left:0pt;margin-left:-13.5pt;margin-top:-126pt;height:793.9pt;width:550.7pt;z-index:251677696;mso-width-relative:page;mso-height-relative:page;" filled="f" stroked="t" coordsize="21600,21600" o:gfxdata="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M1oq/aAAAADgEAAA8AAAAAAAAAAQAgAAAAIgAAAGRycy9kb3ducmV2LnhtbFBLAQIUABQAAAAI&#10;AIdO4kCKN3hw6wEAALoDAAAOAAAAAAAAAAEAIAAAACkBAABkcnMvZTJvRG9jLnhtbFBLBQYAAAAA&#10;BgAGAFkBAACGBQAA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-480060</wp:posOffset>
                </wp:positionV>
                <wp:extent cx="2464435" cy="10889615"/>
                <wp:effectExtent l="0" t="0" r="12065" b="6985"/>
                <wp:wrapNone/>
                <wp:docPr id="2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0889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17" o:spid="_x0000_s1026" o:spt="1" style="position:absolute;left:0pt;margin-left:-35.55pt;margin-top:-37.8pt;height:857.45pt;width:194.05pt;z-index:-251657216;mso-width-relative:page;mso-height-relative:page;" fillcolor="#D9D9D9" filled="t" stroked="f" coordsize="21600,21600" o:gfxdata="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2D5BfZAAAADAEAAA8AAAAAAAAAAQAgAAAAIgAAAGRycy9kb3ducmV2LnhtbFBL&#10;AQIUABQAAAAIAIdO4kCkm6GAvAEAAEQDAAAOAAAAAAAAAAEAIAAAACgBAABkcnMvZTJvRG9jLnht&#10;bFBLBQYAAAAABgAGAFkBAABW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-411480</wp:posOffset>
                </wp:positionV>
                <wp:extent cx="3451225" cy="614045"/>
                <wp:effectExtent l="0" t="0" r="0" b="0"/>
                <wp:wrapNone/>
                <wp:docPr id="6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614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  <w:t>PERSONAL   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8" o:spid="_x0000_s1026" o:spt="202" type="#_x0000_t202" style="position:absolute;left:0pt;margin-left:-12.15pt;margin-top:-32.4pt;height:48.35pt;width:271.75pt;z-index:251663360;mso-width-relative:page;mso-height-relative:page;" filled="f" stroked="f" coordsize="21600,21600" o:gfxdata="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JRoHbdAAAACgEAAA8AAAAAAAAAAQAgAAAAIgAAAGRycy9kb3ducmV2LnhtbFBLAQIU&#10;ABQAAAAIAIdO4kBOhQ+7tQEAADEDAAAOAAAAAAAAAAEAIAAAACwBAABkcnMvZTJvRG9jLnhtbFBL&#10;BQYAAAAABgAGAFkBAABT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0"/>
                          <w:szCs w:val="40"/>
                          <w:lang w:val="en-US" w:eastAsia="zh-CN"/>
                        </w:rPr>
                        <w:t>PERSONAL 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-316230</wp:posOffset>
                </wp:positionV>
                <wp:extent cx="3608705" cy="497205"/>
                <wp:effectExtent l="0" t="0" r="10795" b="17145"/>
                <wp:wrapNone/>
                <wp:docPr id="3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705" cy="49720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15" o:spid="_x0000_s1026" o:spt="1" style="position:absolute;left:0pt;margin-left:-35.7pt;margin-top:-24.9pt;height:39.15pt;width:284.15pt;z-index:-251656192;mso-width-relative:page;mso-height-relative:page;" fillcolor="#404040" filled="t" stroked="f" coordsize="21600,21600" o:gfxdata="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7Ibdu2QAAAAoBAAAPAAAAAAAAAAEAIAAAACIAAABkcnMvZG93bnJldi54bWxQSwEC&#10;FAAUAAAACACHTuJAh0KhlLoBAABCAwAADgAAAAAAAAABACAAAAAoAQAAZHJzL2Uyb0RvYy54bWxQ&#10;SwUGAAAAAAYABgBZAQAAVA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75565</wp:posOffset>
                </wp:positionV>
                <wp:extent cx="4264660" cy="635"/>
                <wp:effectExtent l="0" t="0" r="0" b="0"/>
                <wp:wrapNone/>
                <wp:docPr id="5" name="直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66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80808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6" o:spid="_x0000_s1026" o:spt="20" style="position:absolute;left:0pt;margin-left:248.6pt;margin-top:5.95pt;height:0.05pt;width:335.8pt;z-index:251662336;mso-width-relative:page;mso-height-relative:page;" filled="f" stroked="t" coordsize="21600,21600" o:gfxdata="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/+wgdkAAAAKAQAADwAAAAAAAAABACAA&#10;AAAiAAAAZHJzL2Rvd25yZXYueG1sUEsBAhQAFAAAAAgAh07iQO/byl7TAQAAkQMAAA4AAAAAAAAA&#10;AQAgAAAAKAEAAGRycy9lMm9Eb2MueG1sUEsFBgAAAAAGAAYAWQEAAG0FAAAAAA==&#10;">
                <v:fill on="f" focussize="0,0"/>
                <v:stroke weight="1.25pt" color="#80808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b w:val="0"/>
          <w:bCs/>
          <w:sz w:val="21"/>
          <w:szCs w:val="21"/>
          <w:lang w:eastAsia="zh-CN"/>
        </w:rPr>
      </w:pPr>
      <w:r>
        <w:rPr>
          <w:b w:val="0"/>
          <w:bCs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263525</wp:posOffset>
                </wp:positionV>
                <wp:extent cx="4095115" cy="104140"/>
                <wp:effectExtent l="4445" t="4445" r="15240" b="5715"/>
                <wp:wrapNone/>
                <wp:docPr id="14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115" cy="104140"/>
                          <a:chOff x="11235" y="1260"/>
                          <a:chExt cx="6449" cy="164"/>
                        </a:xfrm>
                      </wpg:grpSpPr>
                      <wps:wsp>
                        <wps:cNvPr id="12" name="直线 259"/>
                        <wps:cNvCnPr/>
                        <wps:spPr>
                          <a:xfrm>
                            <a:off x="11280" y="1335"/>
                            <a:ext cx="640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椭圆 260"/>
                        <wps:cNvSpPr/>
                        <wps:spPr>
                          <a:xfrm>
                            <a:off x="11235" y="1260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026" o:spt="203" style="position:absolute;left:0pt;margin-left:236.1pt;margin-top:20.75pt;height:8.2pt;width:322.45pt;z-index:251669504;mso-width-relative:page;mso-height-relative:page;" coordorigin="11235,1260" coordsize="6449,164" o:gfxdata="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J0CGC2gAAAAoBAAAPAAAAAAAAAAEAIAAAACIAAABkcnMvZG93&#10;bnJldi54bWxQSwECFAAUAAAACACHTuJAcehjZ6kCAAAoBwAADgAAAAAAAAABACAAAAApAQAAZHJz&#10;L2Uyb0RvYy54bWxQSwUGAAAAAAYABgBZAQAARAYAAAAA&#10;">
                <o:lock v:ext="edit" aspectratio="f"/>
                <v:line id="直线 259" o:spid="_x0000_s1026" o:spt="20" style="position:absolute;left:11280;top:1335;height:1;width:6405;" filled="f" stroked="t" coordsize="21600,21600" o:gfxdata="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2tM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260" o:spid="_x0000_s1026" o:spt="3" type="#_x0000_t3" style="position:absolute;left:11235;top:1260;height:165;width:165;" fillcolor="#404040" filled="t" stroked="t" coordsize="21600,21600" o:gfxdata="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AcZDugAAANsA&#10;AAAPAAAAAAAAAAEAIAAAACIAAABkcnMvZG93bnJldi54bWxQSwECFAAUAAAACACHTuJAMy8FnjsA&#10;AAA5AAAAEAAAAAAAAAABACAAAAAJAQAAZHJzL3NoYXBleG1sLnhtbFBLBQYAAAAABgAGAFsBAACz&#10;AwAAAAA=&#10;">
                  <v:fill on="t" focussize="0,0"/>
                  <v:stroke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167640</wp:posOffset>
                </wp:positionV>
                <wp:extent cx="4787265" cy="10012680"/>
                <wp:effectExtent l="0" t="0" r="0" b="0"/>
                <wp:wrapNone/>
                <wp:docPr id="10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265" cy="1001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03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.09/20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.07   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如东中等专业学院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机电一体化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03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30"/>
                                <w:szCs w:val="30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/>
                                <w:bCs w:val="0"/>
                                <w:color w:val="3F3F3F"/>
                                <w:sz w:val="30"/>
                                <w:szCs w:val="30"/>
                                <w:shd w:val="clear" w:color="auto" w:fill="auto"/>
                                <w:lang w:val="en-US" w:eastAsia="zh-CN"/>
                              </w:rPr>
                              <w:t>项目经验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/201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77" w:afterAutospacing="0" w:line="256" w:lineRule="auto"/>
                              <w:ind w:left="-5" w:right="0" w:hanging="1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bCs w:val="0"/>
                                <w:color w:val="000000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项目一：网站架构升级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360" w:lineRule="auto"/>
                              <w:ind w:left="-5" w:right="0" w:hanging="1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000000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项目描述：因公司的硬件过老，设备陈旧导致公司业务经常中断。故升级网站服务器硬件，顺便更新下服务器架构。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360" w:lineRule="auto"/>
                              <w:ind w:left="-5" w:right="3584" w:hanging="1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000000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项目环境：CentOS 7.4+Nginx+MySQL+PHP+keepalived 责任描述：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163" w:afterAutospacing="0" w:line="249" w:lineRule="auto"/>
                              <w:ind w:left="-5" w:right="0" w:hanging="1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000000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1、协助骨干运维人员搭建并配置新的网站服务器架构，规划好数据存储路径； 2、负责网站数据迁移到新的服务器架构中；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266" w:afterAutospacing="0" w:line="249" w:lineRule="auto"/>
                              <w:ind w:left="-5" w:right="0" w:hanging="1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000000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3、业务切换完毕立即开始进行业务测试，如有问题立即切回原服务器架构；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4" w:afterAutospacing="0" w:line="249" w:lineRule="auto"/>
                              <w:ind w:left="331" w:right="0" w:hanging="331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000000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数据库主从配置完毕后立即开始进行数据库同步测试；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6"/>
                                <w:szCs w:val="26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26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工作认真负责，积极主动，能吃苦耐劳。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2、较强的适应能力和自学能力，较强的管理、组织能力。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3、思维敏捷，较强的动手实践能力和团体协作精神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掌握交际、组织、管理、写作、电脑、分析研究等技能。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173.95pt;margin-top:13.2pt;height:788.4pt;width:376.95pt;z-index:251667456;mso-width-relative:page;mso-height-relative:page;" filled="f" stroked="f" coordsize="21600,21600" o:gfxdata="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pfJNvZAAAADAEA&#10;AA8AAAAAAAAAAQAgAAAAIgAAAGRycy9kb3ducmV2LnhtbFBLAQIUABQAAAAIAIdO4kCCSFXbpwEA&#10;ABw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6"/>
                          <w:szCs w:val="26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6"/>
                          <w:szCs w:val="26"/>
                          <w:shd w:val="clear" w:color="auto" w:fill="auto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03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201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.09/20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.07    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如东中等专业学院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机电一体化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03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30"/>
                          <w:szCs w:val="30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/>
                          <w:bCs w:val="0"/>
                          <w:color w:val="3F3F3F"/>
                          <w:sz w:val="30"/>
                          <w:szCs w:val="30"/>
                          <w:shd w:val="clear" w:color="auto" w:fill="auto"/>
                          <w:lang w:val="en-US" w:eastAsia="zh-CN"/>
                        </w:rPr>
                        <w:t>项目经验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/201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77" w:afterAutospacing="0" w:line="256" w:lineRule="auto"/>
                        <w:ind w:left="-5" w:right="0" w:hanging="1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bCs w:val="0"/>
                          <w:color w:val="000000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项目一：网站架构升级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360" w:lineRule="auto"/>
                        <w:ind w:left="-5" w:right="0" w:hanging="1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color w:val="000000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项目描述：因公司的硬件过老，设备陈旧导致公司业务经常中断。故升级网站服务器硬件，顺便更新下服务器架构。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360" w:lineRule="auto"/>
                        <w:ind w:left="-5" w:right="3584" w:hanging="1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color w:val="000000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项目环境：CentOS 7.4+Nginx+MySQL+PHP+keepalived 责任描述：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163" w:afterAutospacing="0" w:line="249" w:lineRule="auto"/>
                        <w:ind w:left="-5" w:right="0" w:hanging="1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color w:val="000000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1、协助骨干运维人员搭建并配置新的网站服务器架构，规划好数据存储路径； 2、负责网站数据迁移到新的服务器架构中；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266" w:afterAutospacing="0" w:line="249" w:lineRule="auto"/>
                        <w:ind w:left="-5" w:right="0" w:hanging="1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color w:val="000000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3、业务切换完毕立即开始进行业务测试，如有问题立即切回原服务器架构；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4" w:afterAutospacing="0" w:line="249" w:lineRule="auto"/>
                        <w:ind w:left="331" w:right="0" w:hanging="331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color w:val="000000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数据库主从配置完毕后立即开始进行数据库同步测试；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6"/>
                          <w:szCs w:val="26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26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2"/>
                        </w:numP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工作认真负责，积极主动，能吃苦耐劳。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2、较强的适应能力和自学能力，较强的管理、组织能力。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3、思维敏捷，较强的动手实践能力和团体协作精神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3"/>
                        </w:numP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掌握交际、组织、管理、写作、电脑、分析研究等技能。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291465</wp:posOffset>
                </wp:positionV>
                <wp:extent cx="1422400" cy="1825625"/>
                <wp:effectExtent l="0" t="0" r="0" b="0"/>
                <wp:wrapNone/>
                <wp:docPr id="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82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40"/>
                                <w:szCs w:val="40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40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40"/>
                                <w:szCs w:val="40"/>
                                <w:lang w:eastAsia="zh-CN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F3F3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F3F3F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马云鹏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3.25pt;margin-top:22.95pt;height:143.75pt;width:112pt;z-index:251664384;mso-width-relative:page;mso-height-relative:page;" filled="f" stroked="f" coordsize="21600,21600" o:gfxdata="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L3gJH2QAAAAkBAAAPAAAAAAAAAAEAIAAAACIAAABkcnMvZG93bnJldi54bWxQSwEC&#10;FAAUAAAACACHTuJAdQtuHboBAABM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40"/>
                          <w:szCs w:val="40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40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40"/>
                          <w:szCs w:val="40"/>
                          <w:lang w:eastAsia="zh-CN"/>
                        </w:rPr>
                        <w:t>名</w:t>
                      </w:r>
                    </w:p>
                    <w:p>
                      <w:pPr>
                        <w:rPr>
                          <w:rFonts w:hint="eastAsia"/>
                          <w:color w:val="3F3F3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F3F3F"/>
                          <w:sz w:val="40"/>
                          <w:szCs w:val="40"/>
                          <w:lang w:val="en-US" w:eastAsia="zh-CN"/>
                        </w:rPr>
                        <w:t xml:space="preserve">  马云鹏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234950</wp:posOffset>
                </wp:positionV>
                <wp:extent cx="4095115" cy="104140"/>
                <wp:effectExtent l="4445" t="4445" r="15240" b="5715"/>
                <wp:wrapNone/>
                <wp:docPr id="17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115" cy="104140"/>
                          <a:chOff x="11235" y="1260"/>
                          <a:chExt cx="6449" cy="164"/>
                        </a:xfrm>
                      </wpg:grpSpPr>
                      <wps:wsp>
                        <wps:cNvPr id="15" name="直线 262"/>
                        <wps:cNvCnPr/>
                        <wps:spPr>
                          <a:xfrm>
                            <a:off x="11280" y="1335"/>
                            <a:ext cx="640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椭圆 263"/>
                        <wps:cNvSpPr/>
                        <wps:spPr>
                          <a:xfrm>
                            <a:off x="11235" y="1260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1" o:spid="_x0000_s1026" o:spt="203" style="position:absolute;left:0pt;margin-left:246.6pt;margin-top:18.5pt;height:8.2pt;width:322.45pt;z-index:251670528;mso-width-relative:page;mso-height-relative:page;" coordorigin="11235,1260" coordsize="6449,164" o:gfxdata="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Khndd2gAAAAoBAAAPAAAAAAAAAAEAIAAAACIAAABk&#10;cnMvZG93bnJldi54bWxQSwECFAAUAAAACACHTuJAo1Jwo68CAAAoBwAADgAAAAAAAAABACAAAAAp&#10;AQAAZHJzL2Uyb0RvYy54bWxQSwUGAAAAAAYABgBZAQAASgYAAAAA&#10;">
                <o:lock v:ext="edit" aspectratio="f"/>
                <v:line id="直线 262" o:spid="_x0000_s1026" o:spt="20" style="position:absolute;left:11280;top:1335;height:1;width:6405;" filled="f" stroked="t" coordsize="21600,21600" o:gfxdata="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fLL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263" o:spid="_x0000_s1026" o:spt="3" type="#_x0000_t3" style="position:absolute;left:11235;top:1260;height:165;width:165;" fillcolor="#404040" filled="t" stroked="t" coordsize="21600,21600" o:gfxdata="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Zl27sAAADb&#10;AAAADwAAAAAAAAABACAAAAAiAAAAZHJzL2Rvd25yZXYueG1sUEsBAhQAFAAAAAgAh07iQDMvBZ47&#10;AAAAOQAAABAAAAAAAAAAAQAgAAAACgEAAGRycy9zaGFwZXhtbC54bWxQSwUGAAAAAAYABgBbAQAA&#10;tAMAAAAA&#10;">
                  <v:fill on="t" focussize="0,0"/>
                  <v:stroke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274320</wp:posOffset>
                </wp:positionV>
                <wp:extent cx="1830070" cy="812800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  <w:lang w:val="en-US"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6.8pt;margin-top:21.6pt;height:64pt;width:144.1pt;z-index:251665408;mso-width-relative:page;mso-height-relative:page;" filled="f" stroked="f" coordsize="21600,21600" o:gfxdata="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X4TprZAAAACgEAAA8AAAAAAAAAAQAgAAAAIgAAAGRycy9kb3ducmV2LnhtbFBL&#10;AQIUABQAAAAIAIdO4kBamnUtvAEAAEs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 w:val="0"/>
                          <w:color w:val="3F3F3F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cs="微软雅黑"/>
                          <w:b/>
                          <w:bCs w:val="0"/>
                          <w:color w:val="3F3F3F"/>
                          <w:sz w:val="26"/>
                          <w:szCs w:val="26"/>
                          <w:lang w:val="en-US" w:eastAsia="zh-CN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147955</wp:posOffset>
                </wp:positionV>
                <wp:extent cx="2574290" cy="5039360"/>
                <wp:effectExtent l="0" t="0" r="0" b="0"/>
                <wp:wrapNone/>
                <wp:docPr id="11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50393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贯：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江苏 南通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3139"/>
                                <w:tab w:val="left" w:pos="4367"/>
                                <w:tab w:val="left" w:pos="5745"/>
                                <w:tab w:val="left" w:pos="6920"/>
                                <w:tab w:val="left" w:pos="856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3139"/>
                                <w:tab w:val="left" w:pos="4367"/>
                                <w:tab w:val="left" w:pos="5745"/>
                                <w:tab w:val="left" w:pos="6920"/>
                                <w:tab w:val="left" w:pos="856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199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9.10.6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现居城市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江苏 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薪资要求：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5k-6k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联系电话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18251351617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pacing w:val="29"/>
                                <w:kern w:val="0"/>
                                <w:sz w:val="28"/>
                                <w:szCs w:val="28"/>
                                <w:fitText w:val="777" w:id="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电子邮箱：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A75C00"/>
                                <w:spacing w:val="0"/>
                                <w:sz w:val="28"/>
                                <w:szCs w:val="28"/>
                                <w:highlight w:val="none"/>
                                <w:shd w:val="clear" w:fill="FFFFFF"/>
                              </w:rPr>
                              <w:t>m18251351617@163.com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0" o:spid="_x0000_s1026" o:spt="202" type="#_x0000_t202" style="position:absolute;left:0pt;margin-left:-32.65pt;margin-top:11.65pt;height:396.8pt;width:202.7pt;z-index:251668480;mso-width-relative:page;mso-height-relative:page;" filled="f" stroked="f" coordsize="21600,21600" o:gfxdata="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0TA090AAAAK&#10;AQAADwAAAAAAAAABACAAAAAiAAAAZHJzL2Rvd25yZXYueG1sUEsBAhQAFAAAAAgAh07iQJOo6RCl&#10;AQAAHAMAAA4AAAAAAAAAAQAgAAAALAEAAGRycy9lMm9Eb2MueG1sUEsFBgAAAAAGAAYAWQEAAEMF&#10;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贯：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江苏 南通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3139"/>
                          <w:tab w:val="left" w:pos="4367"/>
                          <w:tab w:val="left" w:pos="5745"/>
                          <w:tab w:val="left" w:pos="6920"/>
                          <w:tab w:val="left" w:pos="856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3139"/>
                          <w:tab w:val="left" w:pos="4367"/>
                          <w:tab w:val="left" w:pos="5745"/>
                          <w:tab w:val="left" w:pos="6920"/>
                          <w:tab w:val="left" w:pos="856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199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9.10.6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现居城市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江苏 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薪资要求：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5k-6k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</w:rPr>
                        <w:t>联系电话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>18251351617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pacing w:val="29"/>
                          <w:kern w:val="0"/>
                          <w:sz w:val="28"/>
                          <w:szCs w:val="28"/>
                          <w:fitText w:val="777" w:id="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  <w:t>电子邮箱：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A75C00"/>
                          <w:spacing w:val="0"/>
                          <w:sz w:val="28"/>
                          <w:szCs w:val="28"/>
                          <w:highlight w:val="none"/>
                          <w:shd w:val="clear" w:fill="FFFFFF"/>
                        </w:rPr>
                        <w:t>m18251351617@163.com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7883525</wp:posOffset>
                </wp:positionH>
                <wp:positionV relativeFrom="paragraph">
                  <wp:posOffset>19050</wp:posOffset>
                </wp:positionV>
                <wp:extent cx="914400" cy="914400"/>
                <wp:effectExtent l="4445" t="4445" r="10795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5445" y="153924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0.75pt;margin-top:1.5pt;height:72pt;width:72pt;z-index:251679744;mso-width-relative:page;mso-height-relative:page;" fillcolor="#FFFFFF [3201]" filled="t" stroked="t" coordsize="21600,21600" o:gfxdata="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qfYJ11wAAAAsBAAAPAAAAAAAAAAEAIAAAACIA&#10;AABkcnMvZG93bnJldi54bWxQSwECFAAUAAAACACHTuJA3drdA0MCAAB2BAAADgAAAAAAAAABACAA&#10;AAAm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-405130</wp:posOffset>
                </wp:positionV>
                <wp:extent cx="4403725" cy="10603865"/>
                <wp:effectExtent l="4445" t="4445" r="1143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200660"/>
                          <a:ext cx="4403725" cy="1060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36"/>
                                <w:szCs w:val="36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0" w:after="163" w:afterAutospacing="0" w:line="249" w:lineRule="auto"/>
                              <w:ind w:left="420" w:right="0" w:hanging="4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熟悉 Linux 服务器操作系统管理及常规应用配置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0" w:after="163" w:afterAutospacing="0" w:line="249" w:lineRule="auto"/>
                              <w:ind w:left="420" w:right="0" w:hanging="4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000000"/>
                                <w:sz w:val="21"/>
                                <w:szCs w:val="22"/>
                                <w:lang w:val="en-US" w:eastAsia="zh-CN" w:bidi="ar"/>
                              </w:rPr>
                              <w:t>2.熟悉 tomcat、nginx、apache 等常用 web 服务器架设和故障处理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0" w:after="163" w:afterAutospacing="0" w:line="249" w:lineRule="auto"/>
                              <w:ind w:left="420" w:right="0" w:hanging="4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000000"/>
                                <w:sz w:val="21"/>
                                <w:szCs w:val="22"/>
                                <w:lang w:val="en-US" w:eastAsia="zh-CN" w:bidi="ar"/>
                              </w:rPr>
                              <w:t>3.熟悉 keepalived 软件，nginx、lvs 和 haproxy 负载均衡服务器的安装、优化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0" w:after="163" w:afterAutospacing="0" w:line="249" w:lineRule="auto"/>
                              <w:ind w:left="420" w:right="0" w:hanging="4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000000"/>
                                <w:sz w:val="21"/>
                                <w:szCs w:val="22"/>
                                <w:lang w:val="en-US" w:eastAsia="zh-CN" w:bidi="ar"/>
                              </w:rPr>
                              <w:t>4.熟悉 MySQL、MongoDB、Redis 等数据库管理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0" w:after="163" w:afterAutospacing="0" w:line="249" w:lineRule="auto"/>
                              <w:ind w:left="420" w:right="0" w:hanging="4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</w:t>
                            </w: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000000"/>
                                <w:sz w:val="21"/>
                                <w:szCs w:val="22"/>
                                <w:lang w:val="en-US" w:eastAsia="zh-CN" w:bidi="ar"/>
                              </w:rPr>
                              <w:t>了解 zabbix 等监控软件的使用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0" w:after="163" w:afterAutospacing="0" w:line="249" w:lineRule="auto"/>
                              <w:ind w:left="420" w:right="0" w:hanging="42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21"/>
                              <w:tblW w:w="10444" w:type="dxa"/>
                              <w:tblInd w:w="-109" w:type="dxa"/>
                              <w:shd w:val="clear"/>
                              <w:tblLayout w:type="fixed"/>
                              <w:tblCellMar>
                                <w:top w:w="24" w:type="dxa"/>
                                <w:left w:w="145" w:type="dxa"/>
                                <w:bottom w:w="0" w:type="dxa"/>
                                <w:right w:w="148" w:type="dxa"/>
                              </w:tblCellMar>
                            </w:tblPr>
                            <w:tblGrid>
                              <w:gridCol w:w="1414"/>
                              <w:gridCol w:w="9030"/>
                            </w:tblGrid>
                            <w:tr>
                              <w:tblPrEx>
                                <w:shd w:val="clear"/>
                                <w:tblLayout w:type="fixed"/>
                                <w:tblCellMar>
                                  <w:top w:w="24" w:type="dxa"/>
                                  <w:left w:w="145" w:type="dxa"/>
                                  <w:bottom w:w="0" w:type="dxa"/>
                                  <w:right w:w="148" w:type="dxa"/>
                                </w:tblCellMar>
                              </w:tblPrEx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414" w:type="dxa"/>
                                  <w:shd w:val="clear" w:color="auto" w:fill="41414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 w:line="256" w:lineRule="auto"/>
                                    <w:ind w:left="0" w:right="0" w:firstLine="0"/>
                                    <w:jc w:val="both"/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 UI" w:hAnsi="Microsoft YaHei UI" w:eastAsia="Microsoft YaHei UI" w:cs="Microsoft YaHei UI"/>
                                      <w:b/>
                                      <w:color w:val="FFFFFF"/>
                                      <w:kern w:val="2"/>
                                      <w:sz w:val="28"/>
                                      <w:szCs w:val="22"/>
                                      <w:bdr w:val="none" w:color="auto" w:sz="0" w:space="0"/>
                                      <w:lang w:val="en-US" w:eastAsia="zh-CN" w:bidi="ar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shd w:val="clear" w:color="auto" w:fill="D8D8D8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160" w:afterAutospacing="0" w:line="256" w:lineRule="auto"/>
                                    <w:ind w:left="0" w:right="0" w:firstLine="0"/>
                                    <w:jc w:val="left"/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21"/>
                              <w:tblW w:w="10444" w:type="dxa"/>
                              <w:tblInd w:w="-109" w:type="dxa"/>
                              <w:shd w:val="clear"/>
                              <w:tblLayout w:type="fixed"/>
                              <w:tblCellMar>
                                <w:top w:w="23" w:type="dxa"/>
                                <w:left w:w="145" w:type="dxa"/>
                                <w:bottom w:w="0" w:type="dxa"/>
                                <w:right w:w="148" w:type="dxa"/>
                              </w:tblCellMar>
                            </w:tblPr>
                            <w:tblGrid>
                              <w:gridCol w:w="1414"/>
                              <w:gridCol w:w="9030"/>
                            </w:tblGrid>
                            <w:tr>
                              <w:tblPrEx>
                                <w:shd w:val="clear"/>
                                <w:tblLayout w:type="fixed"/>
                                <w:tblCellMar>
                                  <w:top w:w="23" w:type="dxa"/>
                                  <w:left w:w="145" w:type="dxa"/>
                                  <w:bottom w:w="0" w:type="dxa"/>
                                  <w:right w:w="148" w:type="dxa"/>
                                </w:tblCellMar>
                              </w:tblPrEx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414" w:type="dxa"/>
                                  <w:shd w:val="clear" w:color="auto" w:fill="41414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 w:line="256" w:lineRule="auto"/>
                                    <w:ind w:left="0" w:right="0" w:firstLine="0"/>
                                    <w:jc w:val="both"/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 UI" w:hAnsi="Microsoft YaHei UI" w:eastAsia="Microsoft YaHei UI" w:cs="Microsoft YaHei UI"/>
                                      <w:b/>
                                      <w:color w:val="FFFFFF"/>
                                      <w:kern w:val="2"/>
                                      <w:sz w:val="28"/>
                                      <w:szCs w:val="22"/>
                                      <w:bdr w:val="none" w:color="auto" w:sz="0" w:space="0"/>
                                      <w:lang w:val="en-US" w:eastAsia="zh-CN" w:bidi="ar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shd w:val="clear" w:color="auto" w:fill="D8D8D8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160" w:afterAutospacing="0" w:line="256" w:lineRule="auto"/>
                                    <w:ind w:left="0" w:right="0" w:firstLine="0"/>
                                    <w:jc w:val="left"/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具有一定的学习能力，能够快速进入工作状态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具有较强的团队协作能力，勇于实践，善于合作，能够协调不同部门的同事进行合作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具有良好的抗压能力，在工作上不怕困难，迎难而上，十年磨一剑。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35pt;margin-top:-31.9pt;height:834.95pt;width:346.75pt;z-index:251680768;mso-width-relative:page;mso-height-relative:page;" fillcolor="#FFFFFF [3201]" filled="t" stroked="t" coordsize="21600,21600" o:gfxdata="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ZMWe2QAAAA0BAAAPAAAAAAAAAAEA&#10;IAAAACIAAABkcnMvZG93bnJldi54bWxQSwECFAAUAAAACACHTuJAha1/dUcCAAB3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36"/>
                          <w:szCs w:val="36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0" w:after="163" w:afterAutospacing="0" w:line="249" w:lineRule="auto"/>
                        <w:ind w:left="420" w:right="0" w:hanging="4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color w:val="00000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熟悉 Linux 服务器操作系统管理及常规应用配置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0" w:after="163" w:afterAutospacing="0" w:line="249" w:lineRule="auto"/>
                        <w:ind w:left="420" w:right="0" w:hanging="4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000000"/>
                          <w:sz w:val="21"/>
                          <w:szCs w:val="22"/>
                          <w:lang w:val="en-US" w:eastAsia="zh-CN" w:bidi="ar"/>
                        </w:rPr>
                        <w:t>2.熟悉 tomcat、nginx、apache 等常用 web 服务器架设和故障处理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0" w:after="163" w:afterAutospacing="0" w:line="249" w:lineRule="auto"/>
                        <w:ind w:left="420" w:right="0" w:hanging="4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000000"/>
                          <w:sz w:val="21"/>
                          <w:szCs w:val="22"/>
                          <w:lang w:val="en-US" w:eastAsia="zh-CN" w:bidi="ar"/>
                        </w:rPr>
                        <w:t>3.熟悉 keepalived 软件，nginx、lvs 和 haproxy 负载均衡服务器的安装、优化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0" w:after="163" w:afterAutospacing="0" w:line="249" w:lineRule="auto"/>
                        <w:ind w:left="420" w:right="0" w:hanging="4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000000"/>
                          <w:sz w:val="21"/>
                          <w:szCs w:val="22"/>
                          <w:lang w:val="en-US" w:eastAsia="zh-CN" w:bidi="ar"/>
                        </w:rPr>
                        <w:t>4.熟悉 MySQL、MongoDB、Redis 等数据库管理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0" w:after="163" w:afterAutospacing="0" w:line="249" w:lineRule="auto"/>
                        <w:ind w:left="420" w:right="0" w:hanging="4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5.</w:t>
                      </w:r>
                      <w:r>
                        <w:rPr>
                          <w:rFonts w:hint="eastAsia" w:ascii="Microsoft YaHei UI" w:hAnsi="Microsoft YaHei UI" w:eastAsia="Microsoft YaHei UI" w:cs="Microsoft YaHei UI"/>
                          <w:color w:val="000000"/>
                          <w:sz w:val="21"/>
                          <w:szCs w:val="22"/>
                          <w:lang w:val="en-US" w:eastAsia="zh-CN" w:bidi="ar"/>
                        </w:rPr>
                        <w:t>了解 zabbix 等监控软件的使用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0" w:after="163" w:afterAutospacing="0" w:line="249" w:lineRule="auto"/>
                        <w:ind w:left="420" w:right="0" w:hanging="420"/>
                        <w:jc w:val="both"/>
                        <w:rPr>
                          <w:lang w:val="en-US"/>
                        </w:rPr>
                      </w:pPr>
                    </w:p>
                    <w:tbl>
                      <w:tblPr>
                        <w:tblStyle w:val="21"/>
                        <w:tblW w:w="10444" w:type="dxa"/>
                        <w:tblInd w:w="-109" w:type="dxa"/>
                        <w:shd w:val="clear"/>
                        <w:tblLayout w:type="fixed"/>
                        <w:tblCellMar>
                          <w:top w:w="24" w:type="dxa"/>
                          <w:left w:w="145" w:type="dxa"/>
                          <w:bottom w:w="0" w:type="dxa"/>
                          <w:right w:w="148" w:type="dxa"/>
                        </w:tblCellMar>
                      </w:tblPr>
                      <w:tblGrid>
                        <w:gridCol w:w="1414"/>
                        <w:gridCol w:w="9030"/>
                      </w:tblGrid>
                      <w:tr>
                        <w:tblPrEx>
                          <w:tblLayout w:type="fixed"/>
                          <w:tblCellMar>
                            <w:top w:w="24" w:type="dxa"/>
                            <w:left w:w="145" w:type="dxa"/>
                            <w:bottom w:w="0" w:type="dxa"/>
                            <w:right w:w="148" w:type="dxa"/>
                          </w:tblCellMar>
                        </w:tblPrEx>
                        <w:trPr>
                          <w:trHeight w:val="400" w:hRule="atLeast"/>
                        </w:trPr>
                        <w:tc>
                          <w:tcPr>
                            <w:tcW w:w="1414" w:type="dxa"/>
                            <w:shd w:val="clear" w:color="auto" w:fill="41414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256" w:lineRule="auto"/>
                              <w:ind w:left="0" w:right="0" w:firstLine="0"/>
                              <w:jc w:val="both"/>
                              <w:rPr>
                                <w:bdr w:val="none" w:color="auto" w:sz="0" w:space="0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FFFFFF"/>
                                <w:kern w:val="2"/>
                                <w:sz w:val="28"/>
                                <w:szCs w:val="22"/>
                                <w:bdr w:val="none" w:color="auto" w:sz="0" w:space="0"/>
                                <w:lang w:val="en-US" w:eastAsia="zh-CN" w:bidi="ar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9030" w:type="dxa"/>
                            <w:shd w:val="clear" w:color="auto" w:fill="D8D8D8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160" w:afterAutospacing="0" w:line="256" w:lineRule="auto"/>
                              <w:ind w:left="0" w:right="0" w:firstLine="0"/>
                              <w:jc w:val="left"/>
                              <w:rPr>
                                <w:bdr w:val="none" w:color="auto" w:sz="0" w:space="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tbl>
                      <w:tblPr>
                        <w:tblStyle w:val="21"/>
                        <w:tblW w:w="10444" w:type="dxa"/>
                        <w:tblInd w:w="-109" w:type="dxa"/>
                        <w:shd w:val="clear"/>
                        <w:tblLayout w:type="fixed"/>
                        <w:tblCellMar>
                          <w:top w:w="23" w:type="dxa"/>
                          <w:left w:w="145" w:type="dxa"/>
                          <w:bottom w:w="0" w:type="dxa"/>
                          <w:right w:w="148" w:type="dxa"/>
                        </w:tblCellMar>
                      </w:tblPr>
                      <w:tblGrid>
                        <w:gridCol w:w="1414"/>
                        <w:gridCol w:w="9030"/>
                      </w:tblGrid>
                      <w:tr>
                        <w:tblPrEx>
                          <w:tblLayout w:type="fixed"/>
                          <w:tblCellMar>
                            <w:top w:w="23" w:type="dxa"/>
                            <w:left w:w="145" w:type="dxa"/>
                            <w:bottom w:w="0" w:type="dxa"/>
                            <w:right w:w="148" w:type="dxa"/>
                          </w:tblCellMar>
                        </w:tblPrEx>
                        <w:trPr>
                          <w:trHeight w:val="400" w:hRule="atLeast"/>
                        </w:trPr>
                        <w:tc>
                          <w:tcPr>
                            <w:tcW w:w="1414" w:type="dxa"/>
                            <w:shd w:val="clear" w:color="auto" w:fill="41414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256" w:lineRule="auto"/>
                              <w:ind w:left="0" w:right="0" w:firstLine="0"/>
                              <w:jc w:val="both"/>
                              <w:rPr>
                                <w:bdr w:val="none" w:color="auto" w:sz="0" w:space="0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color w:val="FFFFFF"/>
                                <w:kern w:val="2"/>
                                <w:sz w:val="28"/>
                                <w:szCs w:val="22"/>
                                <w:bdr w:val="none" w:color="auto" w:sz="0" w:space="0"/>
                                <w:lang w:val="en-US" w:eastAsia="zh-CN" w:bidi="ar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9030" w:type="dxa"/>
                            <w:shd w:val="clear" w:color="auto" w:fill="D8D8D8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160" w:afterAutospacing="0" w:line="256" w:lineRule="auto"/>
                              <w:ind w:left="0" w:right="0" w:firstLine="0"/>
                              <w:jc w:val="left"/>
                              <w:rPr>
                                <w:bdr w:val="none" w:color="auto" w:sz="0" w:space="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具有一定的学习能力，能够快速进入工作状态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具有较强的团队协作能力，勇于实践，善于合作，能够协调不同部门的同事进行合作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具有良好的抗压能力，在工作上不怕困难，迎难而上，十年磨一剑。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-662940</wp:posOffset>
                </wp:positionV>
                <wp:extent cx="2464435" cy="10889615"/>
                <wp:effectExtent l="0" t="0" r="4445" b="6985"/>
                <wp:wrapNone/>
                <wp:docPr id="9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0889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17" o:spid="_x0000_s1026" o:spt="1" style="position:absolute;left:0pt;margin-left:-34.35pt;margin-top:-52.2pt;height:857.45pt;width:194.05pt;z-index:-251635712;mso-width-relative:page;mso-height-relative:page;" fillcolor="#D9D9D9" filled="t" stroked="f" coordsize="21600,21600" o:gfxdata="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sT6M9kAAAANAQAADwAAAAAAAAABACAAAAAiAAAAZHJzL2Rvd25yZXYu&#10;eG1sUEsBAhQAFAAAAAgAh07iQCAZgw3BAQAATwMAAA4AAAAAAAAAAQAgAAAAKAEAAGRycy9lMm9E&#10;b2MueG1sUEsFBgAAAAAGAAYAWQEAAFs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3ABF0"/>
    <w:multiLevelType w:val="singleLevel"/>
    <w:tmpl w:val="BB33AB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897850"/>
    <w:multiLevelType w:val="multilevel"/>
    <w:tmpl w:val="33897850"/>
    <w:lvl w:ilvl="0" w:tentative="0">
      <w:start w:val="1"/>
      <w:numFmt w:val="bullet"/>
      <w:lvlText w:val="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08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52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24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96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68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40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120" w:firstLine="0"/>
        <w:textAlignment w:val="baseline"/>
      </w:pPr>
      <w:rPr>
        <w:rFonts w:ascii="Wingdings" w:hAnsi="Wingdings" w:eastAsia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</w:abstractNum>
  <w:abstractNum w:abstractNumId="2">
    <w:nsid w:val="554835B9"/>
    <w:multiLevelType w:val="singleLevel"/>
    <w:tmpl w:val="554835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48362F"/>
    <w:multiLevelType w:val="singleLevel"/>
    <w:tmpl w:val="5548362F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7613E85F"/>
    <w:multiLevelType w:val="multilevel"/>
    <w:tmpl w:val="7613E85F"/>
    <w:lvl w:ilvl="0" w:tentative="0">
      <w:start w:val="1"/>
      <w:numFmt w:val="decimal"/>
      <w:lvlText w:val="%1、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31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08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52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24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96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68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40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120" w:firstLine="0"/>
        <w:textAlignment w:val="baseline"/>
      </w:pPr>
      <w:rPr>
        <w:rFonts w:ascii="Microsoft YaHei UI" w:hAnsi="Microsoft YaHei UI" w:eastAsia="Microsoft YaHei UI" w:cs="Microsoft YaHei UI"/>
        <w:b w:val="0"/>
        <w:strike w:val="0"/>
        <w:dstrike w:val="0"/>
        <w:color w:val="000000"/>
        <w:sz w:val="21"/>
        <w:szCs w:val="21"/>
        <w:u w:val="none" w:color="00000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26A4"/>
    <w:rsid w:val="003D4EBF"/>
    <w:rsid w:val="003E5462"/>
    <w:rsid w:val="004020F6"/>
    <w:rsid w:val="013019FE"/>
    <w:rsid w:val="01980129"/>
    <w:rsid w:val="01E7372B"/>
    <w:rsid w:val="022A679E"/>
    <w:rsid w:val="02EE64DC"/>
    <w:rsid w:val="03BE6BB4"/>
    <w:rsid w:val="055034BD"/>
    <w:rsid w:val="05766655"/>
    <w:rsid w:val="0636723D"/>
    <w:rsid w:val="06DA7D4B"/>
    <w:rsid w:val="070C5F9C"/>
    <w:rsid w:val="0800109E"/>
    <w:rsid w:val="081964D9"/>
    <w:rsid w:val="08346D03"/>
    <w:rsid w:val="089538A4"/>
    <w:rsid w:val="08C43FF4"/>
    <w:rsid w:val="09B6283F"/>
    <w:rsid w:val="09FC086D"/>
    <w:rsid w:val="0A161F3D"/>
    <w:rsid w:val="0A243FB0"/>
    <w:rsid w:val="0AF36C07"/>
    <w:rsid w:val="0B4E1CA5"/>
    <w:rsid w:val="0B6658C1"/>
    <w:rsid w:val="0B971913"/>
    <w:rsid w:val="0BA9762F"/>
    <w:rsid w:val="0BEE2322"/>
    <w:rsid w:val="0DEC46C5"/>
    <w:rsid w:val="0E9F3E09"/>
    <w:rsid w:val="0EA470F1"/>
    <w:rsid w:val="0EAC311F"/>
    <w:rsid w:val="0F0515A5"/>
    <w:rsid w:val="11F62C07"/>
    <w:rsid w:val="128C697D"/>
    <w:rsid w:val="12A20B21"/>
    <w:rsid w:val="12C754DE"/>
    <w:rsid w:val="130E4BA3"/>
    <w:rsid w:val="136F7EAD"/>
    <w:rsid w:val="14BF5618"/>
    <w:rsid w:val="15AA0A99"/>
    <w:rsid w:val="160F623F"/>
    <w:rsid w:val="16B02545"/>
    <w:rsid w:val="16EC01AC"/>
    <w:rsid w:val="16F83FBE"/>
    <w:rsid w:val="16FB0C38"/>
    <w:rsid w:val="17983F0F"/>
    <w:rsid w:val="185F480A"/>
    <w:rsid w:val="185F6188"/>
    <w:rsid w:val="18A516FB"/>
    <w:rsid w:val="191E3943"/>
    <w:rsid w:val="194C318E"/>
    <w:rsid w:val="19897077"/>
    <w:rsid w:val="19B40DD8"/>
    <w:rsid w:val="1A2D3B01"/>
    <w:rsid w:val="1A574945"/>
    <w:rsid w:val="1A6B3328"/>
    <w:rsid w:val="1A710D72"/>
    <w:rsid w:val="1A826A8E"/>
    <w:rsid w:val="1AED5407"/>
    <w:rsid w:val="1AFD0956"/>
    <w:rsid w:val="1B55187B"/>
    <w:rsid w:val="1BA36B65"/>
    <w:rsid w:val="1C13269C"/>
    <w:rsid w:val="1C32178B"/>
    <w:rsid w:val="1C5C2B58"/>
    <w:rsid w:val="1D2E40EE"/>
    <w:rsid w:val="1DBA3CD2"/>
    <w:rsid w:val="1F192994"/>
    <w:rsid w:val="210821C0"/>
    <w:rsid w:val="211514D5"/>
    <w:rsid w:val="217C68FB"/>
    <w:rsid w:val="21800B85"/>
    <w:rsid w:val="21D4060F"/>
    <w:rsid w:val="221726A7"/>
    <w:rsid w:val="222A359C"/>
    <w:rsid w:val="22450856"/>
    <w:rsid w:val="22DE4344"/>
    <w:rsid w:val="238714C1"/>
    <w:rsid w:val="23A22376"/>
    <w:rsid w:val="23B0469D"/>
    <w:rsid w:val="24EA789C"/>
    <w:rsid w:val="250174C1"/>
    <w:rsid w:val="25AA1ED9"/>
    <w:rsid w:val="25C40884"/>
    <w:rsid w:val="25D2561C"/>
    <w:rsid w:val="26082621"/>
    <w:rsid w:val="26517416"/>
    <w:rsid w:val="267B47B0"/>
    <w:rsid w:val="2682413A"/>
    <w:rsid w:val="2697665E"/>
    <w:rsid w:val="269A6562"/>
    <w:rsid w:val="27544493"/>
    <w:rsid w:val="27B2482C"/>
    <w:rsid w:val="29171B75"/>
    <w:rsid w:val="29323A24"/>
    <w:rsid w:val="2A230DAE"/>
    <w:rsid w:val="2A280AB9"/>
    <w:rsid w:val="2A8F4886"/>
    <w:rsid w:val="2AE12465"/>
    <w:rsid w:val="2AF81A27"/>
    <w:rsid w:val="2B5F65B7"/>
    <w:rsid w:val="2C5348C6"/>
    <w:rsid w:val="2CD90022"/>
    <w:rsid w:val="2D3C4843"/>
    <w:rsid w:val="2DA4588E"/>
    <w:rsid w:val="2DAE7101"/>
    <w:rsid w:val="2DC56D26"/>
    <w:rsid w:val="2E393461"/>
    <w:rsid w:val="2E9076F3"/>
    <w:rsid w:val="2EE32D79"/>
    <w:rsid w:val="2F806FFC"/>
    <w:rsid w:val="2F9313AF"/>
    <w:rsid w:val="2FBD105F"/>
    <w:rsid w:val="2FEB66AB"/>
    <w:rsid w:val="30210D83"/>
    <w:rsid w:val="30E92D4B"/>
    <w:rsid w:val="310F0A0C"/>
    <w:rsid w:val="313C7E9A"/>
    <w:rsid w:val="3174292F"/>
    <w:rsid w:val="32530378"/>
    <w:rsid w:val="32DA6D7E"/>
    <w:rsid w:val="32E35E02"/>
    <w:rsid w:val="32E51D9D"/>
    <w:rsid w:val="334F0F3B"/>
    <w:rsid w:val="33615FA8"/>
    <w:rsid w:val="3408616B"/>
    <w:rsid w:val="349115A0"/>
    <w:rsid w:val="34FD1EFB"/>
    <w:rsid w:val="35052B8B"/>
    <w:rsid w:val="352765C3"/>
    <w:rsid w:val="354613F6"/>
    <w:rsid w:val="35D92B63"/>
    <w:rsid w:val="35F13A8D"/>
    <w:rsid w:val="362167DA"/>
    <w:rsid w:val="363244F6"/>
    <w:rsid w:val="3699519F"/>
    <w:rsid w:val="36B808A5"/>
    <w:rsid w:val="36DE5C94"/>
    <w:rsid w:val="36E16C19"/>
    <w:rsid w:val="37292890"/>
    <w:rsid w:val="37A92DDE"/>
    <w:rsid w:val="37C3720B"/>
    <w:rsid w:val="386F7324"/>
    <w:rsid w:val="38F143FA"/>
    <w:rsid w:val="39254054"/>
    <w:rsid w:val="394F7393"/>
    <w:rsid w:val="39504414"/>
    <w:rsid w:val="3A29797A"/>
    <w:rsid w:val="3A5A31F5"/>
    <w:rsid w:val="3A8C1C1D"/>
    <w:rsid w:val="3AA0503A"/>
    <w:rsid w:val="3B1D370A"/>
    <w:rsid w:val="3B855193"/>
    <w:rsid w:val="3BB70085"/>
    <w:rsid w:val="3C2C1B0C"/>
    <w:rsid w:val="3CA73D67"/>
    <w:rsid w:val="3CB215A2"/>
    <w:rsid w:val="3E045594"/>
    <w:rsid w:val="3E692E72"/>
    <w:rsid w:val="3EAC5020"/>
    <w:rsid w:val="3EE5603F"/>
    <w:rsid w:val="3F93165A"/>
    <w:rsid w:val="3FD8434D"/>
    <w:rsid w:val="3FDB52D2"/>
    <w:rsid w:val="3FEE0861"/>
    <w:rsid w:val="40243148"/>
    <w:rsid w:val="40A73721"/>
    <w:rsid w:val="40E070FE"/>
    <w:rsid w:val="41302380"/>
    <w:rsid w:val="413C6193"/>
    <w:rsid w:val="41BE37A7"/>
    <w:rsid w:val="42FE3875"/>
    <w:rsid w:val="43656A9D"/>
    <w:rsid w:val="451E2976"/>
    <w:rsid w:val="45CE1495"/>
    <w:rsid w:val="460B02CE"/>
    <w:rsid w:val="462E33D4"/>
    <w:rsid w:val="4637009B"/>
    <w:rsid w:val="46BF3BF3"/>
    <w:rsid w:val="47064A15"/>
    <w:rsid w:val="478330D1"/>
    <w:rsid w:val="47981D85"/>
    <w:rsid w:val="47A5361A"/>
    <w:rsid w:val="48744276"/>
    <w:rsid w:val="488A6D8F"/>
    <w:rsid w:val="48B25D55"/>
    <w:rsid w:val="48C14CEB"/>
    <w:rsid w:val="49233A8B"/>
    <w:rsid w:val="492B2544"/>
    <w:rsid w:val="495D234F"/>
    <w:rsid w:val="49753E2B"/>
    <w:rsid w:val="49944BB9"/>
    <w:rsid w:val="49A40B61"/>
    <w:rsid w:val="49D82B5B"/>
    <w:rsid w:val="49F266E1"/>
    <w:rsid w:val="49F326A4"/>
    <w:rsid w:val="4A5A4E0C"/>
    <w:rsid w:val="4A753438"/>
    <w:rsid w:val="4AA32C82"/>
    <w:rsid w:val="4AB63EA1"/>
    <w:rsid w:val="4B206180"/>
    <w:rsid w:val="4B8200F2"/>
    <w:rsid w:val="4B9E419F"/>
    <w:rsid w:val="4C7D380D"/>
    <w:rsid w:val="4C881B9E"/>
    <w:rsid w:val="4D88285C"/>
    <w:rsid w:val="4D906B4D"/>
    <w:rsid w:val="4DA71E8A"/>
    <w:rsid w:val="4DBA3214"/>
    <w:rsid w:val="4E727140"/>
    <w:rsid w:val="4F147FCE"/>
    <w:rsid w:val="4F7D08F7"/>
    <w:rsid w:val="4FA871BC"/>
    <w:rsid w:val="4FB94ED8"/>
    <w:rsid w:val="4FF4763C"/>
    <w:rsid w:val="5004201D"/>
    <w:rsid w:val="500F419C"/>
    <w:rsid w:val="5168719D"/>
    <w:rsid w:val="518357C9"/>
    <w:rsid w:val="51B564DF"/>
    <w:rsid w:val="51F96A8C"/>
    <w:rsid w:val="5264613C"/>
    <w:rsid w:val="53932FAA"/>
    <w:rsid w:val="54103BF9"/>
    <w:rsid w:val="55964CF9"/>
    <w:rsid w:val="55AE23A0"/>
    <w:rsid w:val="55E96D02"/>
    <w:rsid w:val="56730E64"/>
    <w:rsid w:val="56825BFB"/>
    <w:rsid w:val="56B43E4C"/>
    <w:rsid w:val="57D91A30"/>
    <w:rsid w:val="58144D0D"/>
    <w:rsid w:val="58AA6505"/>
    <w:rsid w:val="59404B7D"/>
    <w:rsid w:val="5A833B8D"/>
    <w:rsid w:val="5B2711AF"/>
    <w:rsid w:val="5B75123A"/>
    <w:rsid w:val="5BAC77EE"/>
    <w:rsid w:val="5BBF5B13"/>
    <w:rsid w:val="5C0E5E4C"/>
    <w:rsid w:val="5C6617A4"/>
    <w:rsid w:val="5C7255B7"/>
    <w:rsid w:val="5C805BD1"/>
    <w:rsid w:val="5C890A5F"/>
    <w:rsid w:val="5CA04947"/>
    <w:rsid w:val="5CF24C0B"/>
    <w:rsid w:val="5D3178B1"/>
    <w:rsid w:val="5D381AFC"/>
    <w:rsid w:val="5D6E1FD6"/>
    <w:rsid w:val="5DA00227"/>
    <w:rsid w:val="5DBA63F7"/>
    <w:rsid w:val="5E046AF7"/>
    <w:rsid w:val="5F214EA0"/>
    <w:rsid w:val="5F225A7A"/>
    <w:rsid w:val="5F28262C"/>
    <w:rsid w:val="5F7062A4"/>
    <w:rsid w:val="5F9131FD"/>
    <w:rsid w:val="5FB220DF"/>
    <w:rsid w:val="5FB626A5"/>
    <w:rsid w:val="5FEC366F"/>
    <w:rsid w:val="5FFF100B"/>
    <w:rsid w:val="6031626A"/>
    <w:rsid w:val="60AF11AF"/>
    <w:rsid w:val="60C80CBB"/>
    <w:rsid w:val="611C3D61"/>
    <w:rsid w:val="613E3067"/>
    <w:rsid w:val="61661235"/>
    <w:rsid w:val="61C06A6D"/>
    <w:rsid w:val="621C3904"/>
    <w:rsid w:val="623C36F3"/>
    <w:rsid w:val="625164DF"/>
    <w:rsid w:val="630A126C"/>
    <w:rsid w:val="646C40CD"/>
    <w:rsid w:val="64821AF4"/>
    <w:rsid w:val="648E4E29"/>
    <w:rsid w:val="64BA3133"/>
    <w:rsid w:val="64DB2183"/>
    <w:rsid w:val="655578CE"/>
    <w:rsid w:val="671C39B6"/>
    <w:rsid w:val="67842419"/>
    <w:rsid w:val="678533E6"/>
    <w:rsid w:val="67F00C45"/>
    <w:rsid w:val="680F1CC5"/>
    <w:rsid w:val="681364CD"/>
    <w:rsid w:val="68E40F02"/>
    <w:rsid w:val="69212A3D"/>
    <w:rsid w:val="69407E39"/>
    <w:rsid w:val="6A7C2B09"/>
    <w:rsid w:val="6B026BA0"/>
    <w:rsid w:val="6B277CD9"/>
    <w:rsid w:val="6C0A3B4F"/>
    <w:rsid w:val="6CA2084A"/>
    <w:rsid w:val="6CB23063"/>
    <w:rsid w:val="6CB30AE5"/>
    <w:rsid w:val="6CC1587C"/>
    <w:rsid w:val="6D2A1A28"/>
    <w:rsid w:val="6D4C15B3"/>
    <w:rsid w:val="6D916E4E"/>
    <w:rsid w:val="6DCD4732"/>
    <w:rsid w:val="6DDF3019"/>
    <w:rsid w:val="6E190106"/>
    <w:rsid w:val="6E835FE7"/>
    <w:rsid w:val="6FC974F5"/>
    <w:rsid w:val="70482222"/>
    <w:rsid w:val="71597204"/>
    <w:rsid w:val="72083B25"/>
    <w:rsid w:val="729C0B15"/>
    <w:rsid w:val="736D33EC"/>
    <w:rsid w:val="7474619D"/>
    <w:rsid w:val="74B25C81"/>
    <w:rsid w:val="753F3150"/>
    <w:rsid w:val="75E93780"/>
    <w:rsid w:val="760865B3"/>
    <w:rsid w:val="76576FA5"/>
    <w:rsid w:val="768809AD"/>
    <w:rsid w:val="76E94378"/>
    <w:rsid w:val="76FE4ADB"/>
    <w:rsid w:val="771B7375"/>
    <w:rsid w:val="783403E6"/>
    <w:rsid w:val="79147005"/>
    <w:rsid w:val="79744D50"/>
    <w:rsid w:val="797926D7"/>
    <w:rsid w:val="798F487B"/>
    <w:rsid w:val="79C23CFE"/>
    <w:rsid w:val="79C6620A"/>
    <w:rsid w:val="7A54333F"/>
    <w:rsid w:val="7A6E3EE9"/>
    <w:rsid w:val="7B3539C0"/>
    <w:rsid w:val="7B9F58E0"/>
    <w:rsid w:val="7CB90975"/>
    <w:rsid w:val="7CF13FAF"/>
    <w:rsid w:val="7D097D0A"/>
    <w:rsid w:val="7D6577CA"/>
    <w:rsid w:val="7D892E81"/>
    <w:rsid w:val="7DD53301"/>
    <w:rsid w:val="7DD86484"/>
    <w:rsid w:val="7EF249D2"/>
    <w:rsid w:val="7F1C5816"/>
    <w:rsid w:val="7F294B2C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99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16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nhideWhenUsed/>
    <w:qFormat/>
    <w:uiPriority w:val="99"/>
    <w:rPr>
      <w:color w:val="333333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unhideWhenUsed/>
    <w:qFormat/>
    <w:uiPriority w:val="99"/>
  </w:style>
  <w:style w:type="character" w:styleId="12">
    <w:name w:val="HTML Variable"/>
    <w:basedOn w:val="7"/>
    <w:unhideWhenUsed/>
    <w:uiPriority w:val="99"/>
  </w:style>
  <w:style w:type="character" w:styleId="13">
    <w:name w:val="Hyperlink"/>
    <w:basedOn w:val="7"/>
    <w:qFormat/>
    <w:uiPriority w:val="0"/>
    <w:rPr>
      <w:color w:val="333333"/>
      <w:u w:val="none"/>
    </w:rPr>
  </w:style>
  <w:style w:type="character" w:styleId="14">
    <w:name w:val="HTML Code"/>
    <w:basedOn w:val="7"/>
    <w:unhideWhenUsed/>
    <w:qFormat/>
    <w:uiPriority w:val="99"/>
    <w:rPr>
      <w:rFonts w:ascii="Courier New" w:hAnsi="Courier New"/>
      <w:sz w:val="20"/>
    </w:rPr>
  </w:style>
  <w:style w:type="character" w:styleId="15">
    <w:name w:val="HTML Cite"/>
    <w:basedOn w:val="7"/>
    <w:unhideWhenUsed/>
    <w:qFormat/>
    <w:uiPriority w:val="99"/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19">
    <w:name w:val="_Style 4"/>
    <w:basedOn w:val="1"/>
    <w:qFormat/>
    <w:uiPriority w:val="34"/>
    <w:pPr>
      <w:ind w:firstLine="420" w:firstLineChars="200"/>
    </w:pPr>
  </w:style>
  <w:style w:type="character" w:customStyle="1" w:styleId="20">
    <w:name w:val="nav"/>
    <w:basedOn w:val="7"/>
    <w:qFormat/>
    <w:uiPriority w:val="0"/>
  </w:style>
  <w:style w:type="table" w:customStyle="1" w:styleId="21">
    <w:name w:val="TableGrid"/>
    <w:basedOn w:val="16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0007;&#29983;&#31616;&#21382;&#22871;&#35013;&#12305;&#21019;&#24847;&#28843;&#37239;&#31185;&#25216;&#24863;&#20010;&#20154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【男生简历套装】创意炫酷科技感个人简历.doc</Template>
  <Pages>3</Pages>
  <Words>0</Words>
  <Characters>0</Characters>
  <Lines>1</Lines>
  <Paragraphs>1</Paragraphs>
  <TotalTime>15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2017-12-26T03:21:00Z</dcterms:created>
  <dc:creator>小陈</dc:creator>
  <cp:lastModifiedBy>一壶清酒</cp:lastModifiedBy>
  <dcterms:modified xsi:type="dcterms:W3CDTF">2018-09-13T14:49:59Z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